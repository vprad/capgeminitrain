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D865" w14:textId="547DFB98" w:rsidR="00F41BEE" w:rsidRPr="000D4128" w:rsidRDefault="004072C4" w:rsidP="000D4128">
      <w:pPr>
        <w:pStyle w:val="Title"/>
        <w:jc w:val="both"/>
        <w:rPr>
          <w:rFonts w:ascii="Times New Roman" w:hAnsi="Times New Roman" w:cs="Times New Roman"/>
          <w:color w:val="auto"/>
        </w:rPr>
      </w:pPr>
      <w:r w:rsidRPr="000D4128">
        <w:rPr>
          <w:rFonts w:ascii="Times New Roman" w:hAnsi="Times New Roman" w:cs="Times New Roman"/>
          <w:color w:val="auto"/>
        </w:rPr>
        <w:t>PRADEEP V</w:t>
      </w:r>
    </w:p>
    <w:p w14:paraId="7BF5938C" w14:textId="5E340762" w:rsidR="00F41BEE" w:rsidRPr="000D4128" w:rsidRDefault="004072C4" w:rsidP="000D4128">
      <w:pPr>
        <w:pStyle w:val="Subtitle"/>
        <w:jc w:val="both"/>
        <w:rPr>
          <w:rFonts w:ascii="Times New Roman" w:hAnsi="Times New Roman" w:cs="Times New Roman"/>
          <w:color w:val="auto"/>
        </w:rPr>
      </w:pPr>
      <w:r w:rsidRPr="000D4128">
        <w:rPr>
          <w:rFonts w:ascii="Times New Roman" w:hAnsi="Times New Roman" w:cs="Times New Roman"/>
          <w:color w:val="auto"/>
        </w:rPr>
        <w:t>SOFTWARE ENGINEER</w:t>
      </w:r>
    </w:p>
    <w:p w14:paraId="172A618A" w14:textId="4F86B68D" w:rsidR="00F41BEE" w:rsidRPr="000D4128" w:rsidRDefault="004072C4" w:rsidP="000D4128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0D4128">
        <w:rPr>
          <w:rFonts w:ascii="Times New Roman" w:hAnsi="Times New Roman" w:cs="Times New Roman"/>
          <w:color w:val="auto"/>
        </w:rPr>
        <w:t>Chennai, Tamil N</w:t>
      </w:r>
      <w:r w:rsidR="00C5768D" w:rsidRPr="000D4128">
        <w:rPr>
          <w:rFonts w:ascii="Times New Roman" w:hAnsi="Times New Roman" w:cs="Times New Roman"/>
          <w:color w:val="auto"/>
        </w:rPr>
        <w:t>a</w:t>
      </w:r>
      <w:r w:rsidRPr="000D4128">
        <w:rPr>
          <w:rFonts w:ascii="Times New Roman" w:hAnsi="Times New Roman" w:cs="Times New Roman"/>
          <w:color w:val="auto"/>
        </w:rPr>
        <w:t>du</w:t>
      </w:r>
      <w:r w:rsidR="00F41BEE" w:rsidRPr="000D4128">
        <w:rPr>
          <w:rFonts w:ascii="Times New Roman" w:hAnsi="Times New Roman" w:cs="Times New Roman"/>
          <w:color w:val="auto"/>
        </w:rPr>
        <w:t xml:space="preserve"> | </w:t>
      </w:r>
      <w:r w:rsidRPr="000D4128">
        <w:rPr>
          <w:rFonts w:ascii="Times New Roman" w:hAnsi="Times New Roman" w:cs="Times New Roman"/>
          <w:color w:val="auto"/>
        </w:rPr>
        <w:t>vpradeepvenkatesan@gmail.com</w:t>
      </w:r>
      <w:r w:rsidR="00F41BEE" w:rsidRPr="000D4128">
        <w:rPr>
          <w:rFonts w:ascii="Times New Roman" w:hAnsi="Times New Roman" w:cs="Times New Roman"/>
          <w:color w:val="auto"/>
        </w:rPr>
        <w:t xml:space="preserve"> </w:t>
      </w:r>
      <w:r w:rsidR="005622DB">
        <w:rPr>
          <w:rFonts w:ascii="Times New Roman" w:hAnsi="Times New Roman" w:cs="Times New Roman"/>
          <w:color w:val="auto"/>
        </w:rPr>
        <w:t>| +91 9092849363</w:t>
      </w:r>
    </w:p>
    <w:p w14:paraId="4FECB264" w14:textId="77777777" w:rsidR="00003455" w:rsidRPr="000D4128" w:rsidRDefault="00003455" w:rsidP="000D4128">
      <w:pPr>
        <w:jc w:val="both"/>
        <w:rPr>
          <w:rFonts w:ascii="Times New Roman" w:hAnsi="Times New Roman" w:cs="Times New Roman"/>
          <w:color w:val="auto"/>
        </w:rPr>
      </w:pPr>
    </w:p>
    <w:p w14:paraId="46847634" w14:textId="77777777" w:rsidR="00F41BEE" w:rsidRPr="000D4128" w:rsidRDefault="00000000" w:rsidP="000D4128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sdt>
        <w:sdtPr>
          <w:rPr>
            <w:rFonts w:ascii="Times New Roman" w:hAnsi="Times New Roman" w:cs="Times New Roman"/>
            <w:color w:val="auto"/>
            <w:sz w:val="20"/>
            <w:szCs w:val="20"/>
          </w:rPr>
          <w:id w:val="-736782104"/>
          <w:placeholder>
            <w:docPart w:val="8044C02212E64F9DAA05ED22DB444FB9"/>
          </w:placeholder>
          <w:temporary/>
          <w:showingPlcHdr/>
          <w15:appearance w15:val="hidden"/>
        </w:sdtPr>
        <w:sdtContent>
          <w:r w:rsidR="00F41BEE" w:rsidRPr="000D4128">
            <w:rPr>
              <w:rFonts w:ascii="Times New Roman" w:hAnsi="Times New Roman" w:cs="Times New Roman"/>
              <w:color w:val="auto"/>
              <w:sz w:val="20"/>
              <w:szCs w:val="20"/>
            </w:rPr>
            <w:t>Objective</w:t>
          </w:r>
        </w:sdtContent>
      </w:sdt>
    </w:p>
    <w:p w14:paraId="62B7747E" w14:textId="77777777" w:rsidR="00003455" w:rsidRPr="000D4128" w:rsidRDefault="00003455" w:rsidP="000D4128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7F535112" wp14:editId="3A5A0B10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412C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2FCEA2E" w14:textId="7684B004" w:rsidR="00F41BEE" w:rsidRPr="000D4128" w:rsidRDefault="00154D58" w:rsidP="000D4128">
      <w:pPr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To secure a stimulating DevOps engineering </w:t>
      </w:r>
      <w:r w:rsidR="00C5768D"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>career</w:t>
      </w: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 within a forward-thinking and dynamic organization, where I can leverage my current technical proficiency while enthusiastically expanding my skill set through dedicated contributions to the team's success.</w:t>
      </w:r>
    </w:p>
    <w:p w14:paraId="2BB0A979" w14:textId="77777777" w:rsidR="00003455" w:rsidRPr="000D4128" w:rsidRDefault="00003455" w:rsidP="000D4128">
      <w:pPr>
        <w:jc w:val="both"/>
        <w:rPr>
          <w:rFonts w:ascii="Times New Roman" w:hAnsi="Times New Roman" w:cs="Times New Roman"/>
          <w:color w:val="auto"/>
          <w:szCs w:val="20"/>
        </w:rPr>
      </w:pPr>
    </w:p>
    <w:p w14:paraId="33625ABA" w14:textId="77777777" w:rsidR="00F41BEE" w:rsidRPr="000D4128" w:rsidRDefault="00000000" w:rsidP="000D4128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sdt>
        <w:sdtPr>
          <w:rPr>
            <w:rFonts w:ascii="Times New Roman" w:hAnsi="Times New Roman" w:cs="Times New Roman"/>
            <w:color w:val="auto"/>
            <w:sz w:val="20"/>
            <w:szCs w:val="20"/>
          </w:rPr>
          <w:id w:val="1494989950"/>
          <w:placeholder>
            <w:docPart w:val="238E9927E6CA4122A3FCB6B6E3797137"/>
          </w:placeholder>
          <w:temporary/>
          <w:showingPlcHdr/>
          <w15:appearance w15:val="hidden"/>
        </w:sdtPr>
        <w:sdtContent>
          <w:r w:rsidR="00F41BEE" w:rsidRPr="000D4128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sdtContent>
      </w:sdt>
    </w:p>
    <w:p w14:paraId="5F3F6E41" w14:textId="77777777" w:rsidR="00003455" w:rsidRPr="000D4128" w:rsidRDefault="00003455" w:rsidP="000D4128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2B673177" wp14:editId="30E1751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8690B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75A7E8" w14:textId="769213BC" w:rsidR="00F41BEE" w:rsidRPr="000D4128" w:rsidRDefault="00C5768D" w:rsidP="000D4128">
      <w:pPr>
        <w:pStyle w:val="Heading2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color w:val="auto"/>
          <w:szCs w:val="20"/>
        </w:rPr>
        <w:t>Capgem</w:t>
      </w:r>
      <w:r w:rsidR="00A86204" w:rsidRPr="000D4128">
        <w:rPr>
          <w:rFonts w:ascii="Times New Roman" w:hAnsi="Times New Roman" w:cs="Times New Roman"/>
          <w:color w:val="auto"/>
          <w:szCs w:val="20"/>
        </w:rPr>
        <w:t>ini</w:t>
      </w:r>
      <w:r w:rsidR="000D4128" w:rsidRPr="000D4128">
        <w:rPr>
          <w:rFonts w:ascii="Times New Roman" w:hAnsi="Times New Roman" w:cs="Times New Roman"/>
          <w:color w:val="auto"/>
          <w:szCs w:val="20"/>
        </w:rPr>
        <w:t xml:space="preserve"> | Associate Software Engineer</w:t>
      </w:r>
      <w:r w:rsidR="00003455" w:rsidRPr="000D4128">
        <w:rPr>
          <w:rFonts w:ascii="Times New Roman" w:hAnsi="Times New Roman" w:cs="Times New Roman"/>
          <w:color w:val="auto"/>
          <w:szCs w:val="20"/>
        </w:rPr>
        <w:tab/>
      </w:r>
      <w:r w:rsidR="00A86204" w:rsidRPr="000D4128">
        <w:rPr>
          <w:rFonts w:ascii="Times New Roman" w:hAnsi="Times New Roman" w:cs="Times New Roman"/>
          <w:color w:val="auto"/>
          <w:szCs w:val="20"/>
        </w:rPr>
        <w:t>July 2022 – September 2023</w:t>
      </w:r>
    </w:p>
    <w:p w14:paraId="5432EA52" w14:textId="12EC05CC" w:rsidR="00F41BEE" w:rsidRPr="000D4128" w:rsidRDefault="000D4128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Style w:val="Strong"/>
          <w:rFonts w:ascii="Times New Roman" w:hAnsi="Times New Roman" w:cs="Times New Roman"/>
          <w:color w:val="auto"/>
          <w:szCs w:val="20"/>
          <w:bdr w:val="single" w:sz="2" w:space="0" w:color="D9D9E3" w:frame="1"/>
          <w:shd w:val="clear" w:color="auto" w:fill="F7F7F8"/>
        </w:rPr>
        <w:t>Continuous Skill Enhancement:</w:t>
      </w: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 Actively dedicated bench time to mastering new DevOps tools and methodologies, staying current with industry trends, and adapting swiftly to emerging technologies.</w:t>
      </w:r>
    </w:p>
    <w:p w14:paraId="03A720B4" w14:textId="53512E04" w:rsidR="000D4128" w:rsidRPr="000D4128" w:rsidRDefault="000D4128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Style w:val="Strong"/>
          <w:rFonts w:ascii="Times New Roman" w:hAnsi="Times New Roman" w:cs="Times New Roman"/>
          <w:color w:val="auto"/>
          <w:szCs w:val="20"/>
          <w:bdr w:val="single" w:sz="2" w:space="0" w:color="D9D9E3" w:frame="1"/>
          <w:shd w:val="clear" w:color="auto" w:fill="F7F7F8"/>
        </w:rPr>
        <w:t>Terraform Proficiency:</w:t>
      </w: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 Demonstrated expertise in Terraform infrastructure as code (</w:t>
      </w:r>
      <w:proofErr w:type="spellStart"/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>IaC</w:t>
      </w:r>
      <w:proofErr w:type="spellEnd"/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>), contributing to efficient automation of deployment processes and infrastructure configuration management.</w:t>
      </w:r>
    </w:p>
    <w:p w14:paraId="6C5F29D0" w14:textId="3A4A259A" w:rsidR="000D4128" w:rsidRPr="000D4128" w:rsidRDefault="000D4128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Style w:val="Strong"/>
          <w:rFonts w:ascii="Times New Roman" w:hAnsi="Times New Roman" w:cs="Times New Roman"/>
          <w:color w:val="auto"/>
          <w:szCs w:val="20"/>
          <w:bdr w:val="single" w:sz="2" w:space="0" w:color="D9D9E3" w:frame="1"/>
          <w:shd w:val="clear" w:color="auto" w:fill="F7F7F8"/>
        </w:rPr>
        <w:t>Jenkins Scripting Expertise:</w:t>
      </w: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 Utilized Jenkins scripting to optimize and automate software build and deployment pipelines, resulting in a substantial reduction in release cycle times.</w:t>
      </w:r>
    </w:p>
    <w:p w14:paraId="49915F75" w14:textId="7D310B7C" w:rsidR="000D4128" w:rsidRPr="000D4128" w:rsidRDefault="000D4128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Style w:val="Strong"/>
          <w:rFonts w:ascii="Times New Roman" w:hAnsi="Times New Roman" w:cs="Times New Roman"/>
          <w:color w:val="auto"/>
          <w:szCs w:val="20"/>
          <w:bdr w:val="single" w:sz="2" w:space="0" w:color="D9D9E3" w:frame="1"/>
          <w:shd w:val="clear" w:color="auto" w:fill="F7F7F8"/>
        </w:rPr>
        <w:t>Problem Solving and Troubleshooting:</w:t>
      </w:r>
      <w:r w:rsidRPr="000D4128">
        <w:rPr>
          <w:rFonts w:ascii="Times New Roman" w:hAnsi="Times New Roman" w:cs="Times New Roman"/>
          <w:color w:val="auto"/>
          <w:szCs w:val="20"/>
          <w:shd w:val="clear" w:color="auto" w:fill="F7F7F8"/>
        </w:rPr>
        <w:t xml:space="preserve"> Developed a strong aptitude for problem-solving and troubleshooting within the DevOps environment, ensuring the seamless integration and continuous delivery of software projects.</w:t>
      </w:r>
    </w:p>
    <w:p w14:paraId="40541DE9" w14:textId="77777777" w:rsidR="00003455" w:rsidRPr="000D4128" w:rsidRDefault="00003455" w:rsidP="000D4128">
      <w:pPr>
        <w:jc w:val="both"/>
        <w:rPr>
          <w:rFonts w:ascii="Times New Roman" w:hAnsi="Times New Roman" w:cs="Times New Roman"/>
          <w:color w:val="auto"/>
          <w:szCs w:val="20"/>
        </w:rPr>
      </w:pPr>
    </w:p>
    <w:p w14:paraId="760C507A" w14:textId="77777777" w:rsidR="00F41BEE" w:rsidRPr="000D4128" w:rsidRDefault="00000000" w:rsidP="000D4128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sdt>
        <w:sdtPr>
          <w:rPr>
            <w:rFonts w:ascii="Times New Roman" w:hAnsi="Times New Roman" w:cs="Times New Roman"/>
            <w:color w:val="auto"/>
            <w:sz w:val="20"/>
            <w:szCs w:val="20"/>
          </w:rPr>
          <w:id w:val="1513793667"/>
          <w:placeholder>
            <w:docPart w:val="AF15FCFACD1749C5B094787917A6EA37"/>
          </w:placeholder>
          <w:temporary/>
          <w:showingPlcHdr/>
          <w15:appearance w15:val="hidden"/>
        </w:sdtPr>
        <w:sdtContent>
          <w:r w:rsidR="00F41BEE" w:rsidRPr="000D4128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sdtContent>
      </w:sdt>
    </w:p>
    <w:p w14:paraId="51785A8C" w14:textId="77777777" w:rsidR="00003455" w:rsidRPr="000D4128" w:rsidRDefault="00003455" w:rsidP="000D4128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54563C3D" wp14:editId="0B51C92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2E30D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1367B03" w14:textId="6331CD4F" w:rsidR="00F41BEE" w:rsidRPr="000D4128" w:rsidRDefault="000D4128" w:rsidP="000D4128">
      <w:pPr>
        <w:pStyle w:val="Heading2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color w:val="auto"/>
          <w:szCs w:val="20"/>
        </w:rPr>
        <w:t>SASTRA University, Thanjavur | M. Tech Advanced Manufacturing (</w:t>
      </w:r>
      <w:proofErr w:type="gramStart"/>
      <w:r w:rsidRPr="000D4128">
        <w:rPr>
          <w:rFonts w:ascii="Times New Roman" w:hAnsi="Times New Roman" w:cs="Times New Roman"/>
          <w:color w:val="auto"/>
          <w:szCs w:val="20"/>
        </w:rPr>
        <w:t>5 year</w:t>
      </w:r>
      <w:proofErr w:type="gramEnd"/>
      <w:r w:rsidRPr="000D4128">
        <w:rPr>
          <w:rFonts w:ascii="Times New Roman" w:hAnsi="Times New Roman" w:cs="Times New Roman"/>
          <w:color w:val="auto"/>
          <w:szCs w:val="20"/>
        </w:rPr>
        <w:t xml:space="preserve"> program)</w:t>
      </w:r>
      <w:r w:rsidR="00003455" w:rsidRPr="000D4128">
        <w:rPr>
          <w:rFonts w:ascii="Times New Roman" w:hAnsi="Times New Roman" w:cs="Times New Roman"/>
          <w:color w:val="auto"/>
          <w:szCs w:val="20"/>
        </w:rPr>
        <w:tab/>
      </w:r>
      <w:r w:rsidR="00427897">
        <w:rPr>
          <w:rFonts w:ascii="Times New Roman" w:hAnsi="Times New Roman" w:cs="Times New Roman"/>
          <w:color w:val="auto"/>
          <w:szCs w:val="20"/>
        </w:rPr>
        <w:t>June’</w:t>
      </w:r>
      <w:r w:rsidRPr="000D4128">
        <w:rPr>
          <w:rFonts w:ascii="Times New Roman" w:hAnsi="Times New Roman" w:cs="Times New Roman"/>
          <w:color w:val="auto"/>
          <w:szCs w:val="20"/>
        </w:rPr>
        <w:t>2017-</w:t>
      </w:r>
      <w:r w:rsidR="00427897">
        <w:rPr>
          <w:rFonts w:ascii="Times New Roman" w:hAnsi="Times New Roman" w:cs="Times New Roman"/>
          <w:color w:val="auto"/>
          <w:szCs w:val="20"/>
        </w:rPr>
        <w:t>Aug’</w:t>
      </w:r>
      <w:r w:rsidRPr="000D4128">
        <w:rPr>
          <w:rFonts w:ascii="Times New Roman" w:hAnsi="Times New Roman" w:cs="Times New Roman"/>
          <w:color w:val="auto"/>
          <w:szCs w:val="20"/>
        </w:rPr>
        <w:t>2022</w:t>
      </w:r>
    </w:p>
    <w:p w14:paraId="0BE9EE25" w14:textId="327D1BB2" w:rsidR="00F41BEE" w:rsidRPr="000D4128" w:rsidRDefault="000D4128" w:rsidP="000D4128">
      <w:pPr>
        <w:jc w:val="both"/>
        <w:rPr>
          <w:rFonts w:ascii="Times New Roman" w:hAnsi="Times New Roman" w:cs="Times New Roman"/>
          <w:color w:val="auto"/>
          <w:szCs w:val="20"/>
        </w:rPr>
      </w:pPr>
      <w:proofErr w:type="gramStart"/>
      <w:r w:rsidRPr="000D4128">
        <w:rPr>
          <w:rFonts w:ascii="Times New Roman" w:hAnsi="Times New Roman" w:cs="Times New Roman"/>
          <w:color w:val="auto"/>
          <w:szCs w:val="20"/>
        </w:rPr>
        <w:t>UG :</w:t>
      </w:r>
      <w:proofErr w:type="gramEnd"/>
      <w:r w:rsidRPr="000D4128">
        <w:rPr>
          <w:rFonts w:ascii="Times New Roman" w:hAnsi="Times New Roman" w:cs="Times New Roman"/>
          <w:color w:val="auto"/>
          <w:szCs w:val="20"/>
        </w:rPr>
        <w:t xml:space="preserve"> Mechanical engineering | PG : Advanced Manufacturing</w:t>
      </w:r>
      <w:r w:rsidR="00016E54">
        <w:rPr>
          <w:rFonts w:ascii="Times New Roman" w:hAnsi="Times New Roman" w:cs="Times New Roman"/>
          <w:color w:val="auto"/>
          <w:szCs w:val="20"/>
        </w:rPr>
        <w:t xml:space="preserve"> | </w:t>
      </w:r>
      <w:r w:rsidR="00016E54">
        <w:t>CGPA: 7.3207</w:t>
      </w:r>
    </w:p>
    <w:p w14:paraId="2861C135" w14:textId="77777777" w:rsidR="00003455" w:rsidRPr="000D4128" w:rsidRDefault="00003455" w:rsidP="000D4128">
      <w:pPr>
        <w:jc w:val="both"/>
        <w:rPr>
          <w:rFonts w:ascii="Times New Roman" w:hAnsi="Times New Roman" w:cs="Times New Roman"/>
          <w:color w:val="auto"/>
          <w:szCs w:val="20"/>
        </w:rPr>
      </w:pPr>
    </w:p>
    <w:p w14:paraId="493DD7D5" w14:textId="233BDAB0" w:rsidR="00F41BEE" w:rsidRPr="000D4128" w:rsidRDefault="000D4128" w:rsidP="000D4128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</w:t>
      </w:r>
      <w:r w:rsidR="005622DB">
        <w:rPr>
          <w:rFonts w:ascii="Times New Roman" w:hAnsi="Times New Roman" w:cs="Times New Roman"/>
          <w:color w:val="auto"/>
          <w:sz w:val="20"/>
          <w:szCs w:val="20"/>
        </w:rPr>
        <w:t>echnical Skills</w:t>
      </w:r>
    </w:p>
    <w:p w14:paraId="648DEE74" w14:textId="77777777" w:rsidR="00003455" w:rsidRPr="000D4128" w:rsidRDefault="00003455" w:rsidP="000D4128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0D4128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5B9F9518" wp14:editId="14279A14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809B7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401BD72" w14:textId="682E1DD9" w:rsidR="00F41BEE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Docker </w:t>
      </w:r>
    </w:p>
    <w:p w14:paraId="4C3C05F1" w14:textId="0929AB4B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Kubernetes</w:t>
      </w:r>
    </w:p>
    <w:p w14:paraId="1E9D1412" w14:textId="1772D00C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Jenkins</w:t>
      </w:r>
    </w:p>
    <w:p w14:paraId="2AA42D95" w14:textId="5E698504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Terraform</w:t>
      </w:r>
    </w:p>
    <w:p w14:paraId="1120C68B" w14:textId="0759AFB1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Core Java</w:t>
      </w:r>
    </w:p>
    <w:p w14:paraId="16B5DADE" w14:textId="2418F876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Java </w:t>
      </w:r>
      <w:proofErr w:type="spellStart"/>
      <w:r>
        <w:rPr>
          <w:rFonts w:ascii="Times New Roman" w:hAnsi="Times New Roman" w:cs="Times New Roman"/>
          <w:color w:val="auto"/>
          <w:szCs w:val="20"/>
        </w:rPr>
        <w:t>Springboot</w:t>
      </w:r>
      <w:proofErr w:type="spellEnd"/>
    </w:p>
    <w:p w14:paraId="04E212C7" w14:textId="17D193E1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Postgre SQL</w:t>
      </w:r>
    </w:p>
    <w:p w14:paraId="5E22D908" w14:textId="7E162CD7" w:rsidR="005622DB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AWS services such as EC2, EKS, RDS, VPC, ECR, S3, ELB</w:t>
      </w:r>
    </w:p>
    <w:p w14:paraId="33C32A58" w14:textId="50DF21F5" w:rsidR="005622DB" w:rsidRPr="000D4128" w:rsidRDefault="005622DB" w:rsidP="000D4128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Git</w:t>
      </w:r>
    </w:p>
    <w:p w14:paraId="41CD8812" w14:textId="3D95F15D" w:rsidR="00F41BEE" w:rsidRPr="000D4128" w:rsidRDefault="00F41BEE" w:rsidP="000D4128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04E9E339" w14:textId="45F18E4C" w:rsidR="005622DB" w:rsidRDefault="005622DB" w:rsidP="000D4128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5EECE6B4" w14:textId="77777777" w:rsidR="005622DB" w:rsidRDefault="005622DB">
      <w:pPr>
        <w:spacing w:after="28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br w:type="page"/>
      </w:r>
    </w:p>
    <w:p w14:paraId="415B7336" w14:textId="08889E73" w:rsidR="005622DB" w:rsidRPr="005622DB" w:rsidRDefault="005622DB" w:rsidP="005622DB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5622DB">
        <w:rPr>
          <w:rFonts w:ascii="Times New Roman" w:hAnsi="Times New Roman" w:cs="Times New Roman"/>
          <w:color w:val="auto"/>
          <w:sz w:val="20"/>
          <w:szCs w:val="20"/>
        </w:rPr>
        <w:lastRenderedPageBreak/>
        <w:t>Soft Skills</w:t>
      </w:r>
    </w:p>
    <w:p w14:paraId="6C5FC711" w14:textId="77777777" w:rsidR="005622DB" w:rsidRPr="005622DB" w:rsidRDefault="005622DB" w:rsidP="005622DB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5622DB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3B26F9EB" wp14:editId="614E799F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EC9C4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4000CF" w14:textId="77777777" w:rsidR="005622DB" w:rsidRPr="005622DB" w:rsidRDefault="005622DB" w:rsidP="005622DB">
      <w:pPr>
        <w:pStyle w:val="ListBullet"/>
        <w:rPr>
          <w:rFonts w:ascii="Times New Roman" w:hAnsi="Times New Roman" w:cs="Times New Roman"/>
          <w:lang w:val="en-IN" w:eastAsia="en-IN"/>
        </w:rPr>
      </w:pPr>
      <w:r w:rsidRPr="005622DB">
        <w:rPr>
          <w:rFonts w:ascii="Times New Roman" w:hAnsi="Times New Roman" w:cs="Times New Roman"/>
          <w:lang w:val="en-IN" w:eastAsia="en-IN"/>
        </w:rPr>
        <w:t>Problem-solving</w:t>
      </w:r>
    </w:p>
    <w:p w14:paraId="1C6C02C8" w14:textId="77777777" w:rsidR="005622DB" w:rsidRPr="005622DB" w:rsidRDefault="005622DB" w:rsidP="005622DB">
      <w:pPr>
        <w:pStyle w:val="ListBullet"/>
        <w:rPr>
          <w:rFonts w:ascii="Times New Roman" w:hAnsi="Times New Roman" w:cs="Times New Roman"/>
          <w:lang w:val="en-IN" w:eastAsia="en-IN"/>
        </w:rPr>
      </w:pPr>
      <w:r w:rsidRPr="005622DB">
        <w:rPr>
          <w:rFonts w:ascii="Times New Roman" w:hAnsi="Times New Roman" w:cs="Times New Roman"/>
          <w:lang w:val="en-IN" w:eastAsia="en-IN"/>
        </w:rPr>
        <w:t>Team collaboration</w:t>
      </w:r>
    </w:p>
    <w:p w14:paraId="76B3769D" w14:textId="77777777" w:rsidR="005622DB" w:rsidRPr="005622DB" w:rsidRDefault="005622DB" w:rsidP="005622DB">
      <w:pPr>
        <w:pStyle w:val="ListBullet"/>
        <w:rPr>
          <w:rFonts w:ascii="Times New Roman" w:hAnsi="Times New Roman" w:cs="Times New Roman"/>
          <w:lang w:val="en-IN" w:eastAsia="en-IN"/>
        </w:rPr>
      </w:pPr>
      <w:r w:rsidRPr="005622DB">
        <w:rPr>
          <w:rFonts w:ascii="Times New Roman" w:hAnsi="Times New Roman" w:cs="Times New Roman"/>
          <w:lang w:val="en-IN" w:eastAsia="en-IN"/>
        </w:rPr>
        <w:t>Communication</w:t>
      </w:r>
    </w:p>
    <w:p w14:paraId="5DDA5B92" w14:textId="77777777" w:rsidR="005622DB" w:rsidRPr="005622DB" w:rsidRDefault="005622DB" w:rsidP="005622DB">
      <w:pPr>
        <w:pStyle w:val="ListBullet"/>
        <w:rPr>
          <w:rFonts w:ascii="Times New Roman" w:hAnsi="Times New Roman" w:cs="Times New Roman"/>
          <w:lang w:val="en-IN" w:eastAsia="en-IN"/>
        </w:rPr>
      </w:pPr>
      <w:r w:rsidRPr="005622DB">
        <w:rPr>
          <w:rFonts w:ascii="Times New Roman" w:hAnsi="Times New Roman" w:cs="Times New Roman"/>
          <w:lang w:val="en-IN" w:eastAsia="en-IN"/>
        </w:rPr>
        <w:t>Time management</w:t>
      </w:r>
    </w:p>
    <w:p w14:paraId="3164B8F5" w14:textId="45098D9D" w:rsidR="005622DB" w:rsidRDefault="005622DB" w:rsidP="005622DB">
      <w:pPr>
        <w:pStyle w:val="ListBullet"/>
        <w:jc w:val="both"/>
        <w:rPr>
          <w:rFonts w:ascii="Times New Roman" w:hAnsi="Times New Roman" w:cs="Times New Roman"/>
          <w:color w:val="auto"/>
          <w:szCs w:val="20"/>
        </w:rPr>
      </w:pPr>
      <w:r w:rsidRPr="005622DB">
        <w:rPr>
          <w:rFonts w:ascii="Times New Roman" w:hAnsi="Times New Roman" w:cs="Times New Roman"/>
          <w:color w:val="auto"/>
          <w:szCs w:val="20"/>
        </w:rPr>
        <w:t>Leadership</w:t>
      </w:r>
    </w:p>
    <w:p w14:paraId="1A8A99CD" w14:textId="523B182D" w:rsidR="00016E54" w:rsidRDefault="00016E54" w:rsidP="00016E54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6686A69F" w14:textId="160C0D73" w:rsidR="00016E54" w:rsidRPr="005622DB" w:rsidRDefault="00016E54" w:rsidP="00016E54">
      <w:pPr>
        <w:pStyle w:val="Heading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Projects</w:t>
      </w:r>
    </w:p>
    <w:p w14:paraId="56B30EB5" w14:textId="77777777" w:rsidR="00016E54" w:rsidRPr="005622DB" w:rsidRDefault="00016E54" w:rsidP="00016E54">
      <w:pPr>
        <w:spacing w:line="168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5622DB">
        <w:rPr>
          <w:rFonts w:ascii="Times New Roman" w:hAnsi="Times New Roman" w:cs="Times New Roman"/>
          <w:noProof/>
          <w:color w:val="auto"/>
          <w:szCs w:val="20"/>
        </w:rPr>
        <mc:AlternateContent>
          <mc:Choice Requires="wps">
            <w:drawing>
              <wp:inline distT="0" distB="0" distL="0" distR="0" wp14:anchorId="186821AD" wp14:editId="6DE0966D">
                <wp:extent cx="59436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BD49E5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8286" w:type="dxa"/>
        <w:tblInd w:w="-5" w:type="dxa"/>
        <w:tblLook w:val="04A0" w:firstRow="1" w:lastRow="0" w:firstColumn="1" w:lastColumn="0" w:noHBand="0" w:noVBand="1"/>
      </w:tblPr>
      <w:tblGrid>
        <w:gridCol w:w="4144"/>
        <w:gridCol w:w="4142"/>
      </w:tblGrid>
      <w:tr w:rsidR="00016E54" w14:paraId="796E2F07" w14:textId="77777777" w:rsidTr="00016E54">
        <w:trPr>
          <w:trHeight w:val="264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7904" w14:textId="77777777" w:rsidR="00016E54" w:rsidRDefault="00016E54">
            <w:pPr>
              <w:adjustRightInd w:val="0"/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Project Name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6CDC" w14:textId="77777777" w:rsidR="00016E54" w:rsidRDefault="00016E5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Car Services Management</w:t>
            </w:r>
          </w:p>
        </w:tc>
      </w:tr>
      <w:tr w:rsidR="00016E54" w14:paraId="642DB22D" w14:textId="77777777" w:rsidTr="00016E54">
        <w:trPr>
          <w:trHeight w:val="252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0A18" w14:textId="77777777" w:rsidR="00016E54" w:rsidRDefault="00016E5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Tools &amp; Technologies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F995" w14:textId="1B9DA922" w:rsidR="00016E54" w:rsidRDefault="00016E5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Java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Spring Boot</w:t>
            </w:r>
          </w:p>
        </w:tc>
      </w:tr>
      <w:tr w:rsidR="00016E54" w14:paraId="024EC39C" w14:textId="77777777" w:rsidTr="00016E54">
        <w:trPr>
          <w:trHeight w:val="1391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5B83" w14:textId="77777777" w:rsidR="00016E54" w:rsidRDefault="00016E5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9167" w14:textId="77777777" w:rsidR="00016E54" w:rsidRDefault="00016E5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The motive of the project is to manage the car entries for the car garage and to serve as a platform for the customers to pay the bill.</w:t>
            </w:r>
          </w:p>
        </w:tc>
      </w:tr>
    </w:tbl>
    <w:p w14:paraId="2E4813A4" w14:textId="0A6E39AC" w:rsidR="00016E54" w:rsidRDefault="00016E54" w:rsidP="00016E5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lang w:val="en-IN" w:eastAsia="en-IN"/>
        </w:rPr>
      </w:pPr>
    </w:p>
    <w:tbl>
      <w:tblPr>
        <w:tblStyle w:val="TableGrid"/>
        <w:tblpPr w:leftFromText="180" w:rightFromText="180" w:vertAnchor="text" w:horzAnchor="margin" w:tblpY="201"/>
        <w:tblW w:w="829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2C5134" w14:paraId="779B887A" w14:textId="77777777" w:rsidTr="002C5134">
        <w:trPr>
          <w:trHeight w:val="254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2CEC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Project Name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2EB4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Online Examination System</w:t>
            </w:r>
          </w:p>
        </w:tc>
      </w:tr>
      <w:tr w:rsidR="002C5134" w14:paraId="6E12DFB9" w14:textId="77777777" w:rsidTr="002C5134">
        <w:trPr>
          <w:trHeight w:val="242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AF67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Tools &amp; Technologies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B84A" w14:textId="3CEBC18A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Java</w:t>
            </w:r>
            <w:r>
              <w:rPr>
                <w:rFonts w:ascii="Times New Roman" w:hAnsi="Times New Roman" w:cs="Times New Roman"/>
                <w:szCs w:val="20"/>
              </w:rPr>
              <w:t xml:space="preserve"> Spring boot, Docker, AWS EC2, Git</w:t>
            </w:r>
          </w:p>
        </w:tc>
      </w:tr>
      <w:tr w:rsidR="002C5134" w14:paraId="3A5DBD56" w14:textId="77777777" w:rsidTr="002C5134">
        <w:trPr>
          <w:trHeight w:val="986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AB2D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B7A3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It is used to conduct exams where staff can create questions and admins can control. Responses and grades can be checked instantly by the candidates.</w:t>
            </w:r>
          </w:p>
        </w:tc>
      </w:tr>
    </w:tbl>
    <w:p w14:paraId="41A7376D" w14:textId="4706366D" w:rsidR="00016E54" w:rsidRDefault="00016E54" w:rsidP="00016E5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lang w:val="en-IN" w:eastAsia="en-IN"/>
        </w:rPr>
      </w:pPr>
    </w:p>
    <w:p w14:paraId="5462C7AB" w14:textId="77777777" w:rsidR="00016E54" w:rsidRPr="005622DB" w:rsidRDefault="00016E54" w:rsidP="00016E5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lang w:val="en-IN" w:eastAsia="en-IN"/>
        </w:rPr>
      </w:pPr>
    </w:p>
    <w:p w14:paraId="1E2644E9" w14:textId="70A51D2D" w:rsidR="00016E54" w:rsidRPr="005622DB" w:rsidRDefault="00016E54" w:rsidP="00016E54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lang w:val="en-IN" w:eastAsia="en-IN"/>
        </w:rPr>
      </w:pPr>
    </w:p>
    <w:p w14:paraId="3D2E5950" w14:textId="457D1DDF" w:rsidR="00016E54" w:rsidRPr="005622DB" w:rsidRDefault="00016E54" w:rsidP="00016E54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lang w:val="en-IN" w:eastAsia="en-IN"/>
        </w:rPr>
      </w:pPr>
    </w:p>
    <w:p w14:paraId="36253485" w14:textId="765479DD" w:rsidR="00016E54" w:rsidRPr="005622DB" w:rsidRDefault="00016E54" w:rsidP="00016E54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lang w:val="en-IN" w:eastAsia="en-IN"/>
        </w:rPr>
      </w:pPr>
    </w:p>
    <w:p w14:paraId="4C5C9FB8" w14:textId="20499F29" w:rsidR="00016E54" w:rsidRDefault="00016E54" w:rsidP="00016E54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34C43734" w14:textId="77777777" w:rsidR="00016E54" w:rsidRDefault="00016E54" w:rsidP="00016E54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tbl>
      <w:tblPr>
        <w:tblStyle w:val="TableGrid"/>
        <w:tblpPr w:leftFromText="180" w:rightFromText="180" w:vertAnchor="text" w:horzAnchor="margin" w:tblpY="250"/>
        <w:tblW w:w="8286" w:type="dxa"/>
        <w:tblLook w:val="04A0" w:firstRow="1" w:lastRow="0" w:firstColumn="1" w:lastColumn="0" w:noHBand="0" w:noVBand="1"/>
      </w:tblPr>
      <w:tblGrid>
        <w:gridCol w:w="4144"/>
        <w:gridCol w:w="4142"/>
      </w:tblGrid>
      <w:tr w:rsidR="002C5134" w14:paraId="73CD5E93" w14:textId="77777777" w:rsidTr="002C5134">
        <w:trPr>
          <w:trHeight w:val="264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0238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Project Name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0511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Developer Community App</w:t>
            </w:r>
          </w:p>
        </w:tc>
      </w:tr>
      <w:tr w:rsidR="002C5134" w14:paraId="30252380" w14:textId="77777777" w:rsidTr="002C5134">
        <w:trPr>
          <w:trHeight w:val="252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21EB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Tools &amp; Technologies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F93B" w14:textId="7A124B0D" w:rsidR="002C5134" w:rsidRDefault="00427897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Java Spring boot, Docker, AWS EC2,</w:t>
            </w:r>
            <w:r>
              <w:rPr>
                <w:rFonts w:ascii="Times New Roman" w:hAnsi="Times New Roman" w:cs="Times New Roman"/>
                <w:szCs w:val="20"/>
              </w:rPr>
              <w:t xml:space="preserve"> EKS, RDS, ECR, Terraform, Jenkins, Git</w:t>
            </w:r>
          </w:p>
        </w:tc>
      </w:tr>
      <w:tr w:rsidR="002C5134" w14:paraId="26781378" w14:textId="77777777" w:rsidTr="002C5134">
        <w:trPr>
          <w:trHeight w:val="1391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C1E4" w14:textId="77777777" w:rsidR="002C5134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Description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F9E2" w14:textId="4E5F6B68" w:rsidR="00427897" w:rsidRDefault="002C5134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It is a platform for the Developers to post queries and get answer those queries from other developer. Developer can post a query, like </w:t>
            </w:r>
            <w:r>
              <w:rPr>
                <w:rFonts w:ascii="Times New Roman" w:hAnsi="Times New Roman" w:cs="Times New Roman"/>
                <w:szCs w:val="20"/>
              </w:rPr>
              <w:t>a feed where you would get a reply from other tech people around the globe</w:t>
            </w:r>
            <w:r w:rsidR="00427897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427897" w14:paraId="025DC20F" w14:textId="77777777" w:rsidTr="002C5134">
        <w:trPr>
          <w:trHeight w:val="1391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0A12" w14:textId="09E88D8F" w:rsidR="00427897" w:rsidRDefault="00427897" w:rsidP="002C5134">
            <w:pPr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Role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11E8" w14:textId="7906774E" w:rsidR="00427897" w:rsidRPr="00427897" w:rsidRDefault="00427897" w:rsidP="0042789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 played a major role in writing the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Dockerfile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to create the image of this app. I wrote the declarative Jenkins pipeline script to perform the deployment. I wrote the terraform script to create, manage and configure the AWS resources. Also contributed to write the manifest file. I owed my part in performing deployment.</w:t>
            </w:r>
          </w:p>
        </w:tc>
      </w:tr>
    </w:tbl>
    <w:p w14:paraId="2CBACD2B" w14:textId="155DB0E8" w:rsidR="00016E54" w:rsidRDefault="00016E54" w:rsidP="00016E54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4658764B" w14:textId="77777777" w:rsidR="00016E54" w:rsidRPr="005622DB" w:rsidRDefault="00016E54" w:rsidP="002C513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Cs w:val="20"/>
        </w:rPr>
      </w:pPr>
    </w:p>
    <w:p w14:paraId="00186A7F" w14:textId="040DF4EE" w:rsidR="005622DB" w:rsidRPr="000D4128" w:rsidRDefault="005622DB" w:rsidP="005622DB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43BA354C" w14:textId="21D4D82F" w:rsidR="005622DB" w:rsidRPr="000D4128" w:rsidRDefault="005622DB" w:rsidP="005622DB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599B7010" w14:textId="2F72CC40" w:rsidR="005622DB" w:rsidRPr="000D4128" w:rsidRDefault="005622DB" w:rsidP="005622DB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48642BCF" w14:textId="77777777" w:rsidR="00F41BEE" w:rsidRPr="000D4128" w:rsidRDefault="00F41BEE" w:rsidP="000D4128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p w14:paraId="1BBEBC87" w14:textId="5B0A568F" w:rsidR="00F41BEE" w:rsidRPr="000D4128" w:rsidRDefault="00F41BEE" w:rsidP="000D4128">
      <w:pPr>
        <w:pStyle w:val="ListBullet"/>
        <w:numPr>
          <w:ilvl w:val="0"/>
          <w:numId w:val="0"/>
        </w:numPr>
        <w:ind w:left="288"/>
        <w:jc w:val="both"/>
        <w:rPr>
          <w:rFonts w:ascii="Times New Roman" w:hAnsi="Times New Roman" w:cs="Times New Roman"/>
          <w:color w:val="auto"/>
          <w:szCs w:val="20"/>
        </w:rPr>
      </w:pPr>
    </w:p>
    <w:sectPr w:rsidR="00F41BEE" w:rsidRPr="000D4128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D5AC" w14:textId="77777777" w:rsidR="003A6AAD" w:rsidRDefault="003A6AAD">
      <w:pPr>
        <w:spacing w:after="0"/>
      </w:pPr>
      <w:r>
        <w:separator/>
      </w:r>
    </w:p>
  </w:endnote>
  <w:endnote w:type="continuationSeparator" w:id="0">
    <w:p w14:paraId="37415F9A" w14:textId="77777777" w:rsidR="003A6AAD" w:rsidRDefault="003A6AAD">
      <w:pPr>
        <w:spacing w:after="0"/>
      </w:pPr>
      <w:r>
        <w:continuationSeparator/>
      </w:r>
    </w:p>
  </w:endnote>
  <w:endnote w:type="continuationNotice" w:id="1">
    <w:p w14:paraId="50C03901" w14:textId="77777777" w:rsidR="003A6AAD" w:rsidRDefault="003A6A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4B3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198E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CD4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C2EF" w14:textId="77777777" w:rsidR="003A6AAD" w:rsidRDefault="003A6AAD">
      <w:pPr>
        <w:spacing w:after="0"/>
      </w:pPr>
      <w:r>
        <w:separator/>
      </w:r>
    </w:p>
  </w:footnote>
  <w:footnote w:type="continuationSeparator" w:id="0">
    <w:p w14:paraId="2DAA2C9F" w14:textId="77777777" w:rsidR="003A6AAD" w:rsidRDefault="003A6AAD">
      <w:pPr>
        <w:spacing w:after="0"/>
      </w:pPr>
      <w:r>
        <w:continuationSeparator/>
      </w:r>
    </w:p>
  </w:footnote>
  <w:footnote w:type="continuationNotice" w:id="1">
    <w:p w14:paraId="39ECCE3D" w14:textId="77777777" w:rsidR="003A6AAD" w:rsidRDefault="003A6AA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C64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0F55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AEB7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994014"/>
    <w:multiLevelType w:val="multilevel"/>
    <w:tmpl w:val="237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  <w:num w:numId="20" w16cid:durableId="21193315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C4"/>
    <w:rsid w:val="00003455"/>
    <w:rsid w:val="00016E54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0D4128"/>
    <w:rsid w:val="001046AC"/>
    <w:rsid w:val="0011008C"/>
    <w:rsid w:val="00111371"/>
    <w:rsid w:val="001172E5"/>
    <w:rsid w:val="001274B5"/>
    <w:rsid w:val="00140528"/>
    <w:rsid w:val="001433E3"/>
    <w:rsid w:val="00154D58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C5134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A6AAD"/>
    <w:rsid w:val="003B2143"/>
    <w:rsid w:val="003C14A1"/>
    <w:rsid w:val="003C38F0"/>
    <w:rsid w:val="003F19B9"/>
    <w:rsid w:val="00400FD0"/>
    <w:rsid w:val="0040118E"/>
    <w:rsid w:val="004072C4"/>
    <w:rsid w:val="00420DE9"/>
    <w:rsid w:val="00427897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22DB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86204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68D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562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eepV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44C02212E64F9DAA05ED22DB44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7F6BA-D465-4191-9C49-E17FF4B13857}"/>
      </w:docPartPr>
      <w:docPartBody>
        <w:p w:rsidR="00000000" w:rsidRDefault="00000000">
          <w:pPr>
            <w:pStyle w:val="8044C02212E64F9DAA05ED22DB444FB9"/>
          </w:pPr>
          <w:r>
            <w:t>Objective</w:t>
          </w:r>
        </w:p>
      </w:docPartBody>
    </w:docPart>
    <w:docPart>
      <w:docPartPr>
        <w:name w:val="238E9927E6CA4122A3FCB6B6E379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791A8-04AB-4102-A17F-D792D9FE3DF3}"/>
      </w:docPartPr>
      <w:docPartBody>
        <w:p w:rsidR="00000000" w:rsidRDefault="00000000">
          <w:pPr>
            <w:pStyle w:val="238E9927E6CA4122A3FCB6B6E3797137"/>
          </w:pPr>
          <w:r>
            <w:t>Experience</w:t>
          </w:r>
        </w:p>
      </w:docPartBody>
    </w:docPart>
    <w:docPart>
      <w:docPartPr>
        <w:name w:val="AF15FCFACD1749C5B094787917A6E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F08E7-4958-4EA9-8AD6-71A4C8E32F7A}"/>
      </w:docPartPr>
      <w:docPartBody>
        <w:p w:rsidR="00000000" w:rsidRDefault="00000000">
          <w:pPr>
            <w:pStyle w:val="AF15FCFACD1749C5B094787917A6EA3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2"/>
    <w:rsid w:val="005635DD"/>
    <w:rsid w:val="00F8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FB0B4B5D9437B8F1BBF539910C54A">
    <w:name w:val="89CFB0B4B5D9437B8F1BBF539910C54A"/>
  </w:style>
  <w:style w:type="paragraph" w:customStyle="1" w:styleId="A6CF346634074110B9E8D696DCCFE8E6">
    <w:name w:val="A6CF346634074110B9E8D696DCCFE8E6"/>
  </w:style>
  <w:style w:type="paragraph" w:customStyle="1" w:styleId="DD77D6DD055949DE9FA704A5C9BFC155">
    <w:name w:val="DD77D6DD055949DE9FA704A5C9BFC155"/>
  </w:style>
  <w:style w:type="paragraph" w:customStyle="1" w:styleId="C2DBC02C57334C0892E1EF5C1383C0BD">
    <w:name w:val="C2DBC02C57334C0892E1EF5C1383C0BD"/>
  </w:style>
  <w:style w:type="paragraph" w:customStyle="1" w:styleId="9CCF6B56C49741B29F86A5C6F06C275B">
    <w:name w:val="9CCF6B56C49741B29F86A5C6F06C275B"/>
  </w:style>
  <w:style w:type="paragraph" w:customStyle="1" w:styleId="8044C02212E64F9DAA05ED22DB444FB9">
    <w:name w:val="8044C02212E64F9DAA05ED22DB444FB9"/>
  </w:style>
  <w:style w:type="paragraph" w:customStyle="1" w:styleId="1EB4135F8F6D4BB7B38D072FB3DCC885">
    <w:name w:val="1EB4135F8F6D4BB7B38D072FB3DCC885"/>
  </w:style>
  <w:style w:type="paragraph" w:customStyle="1" w:styleId="238E9927E6CA4122A3FCB6B6E3797137">
    <w:name w:val="238E9927E6CA4122A3FCB6B6E3797137"/>
  </w:style>
  <w:style w:type="paragraph" w:customStyle="1" w:styleId="31A3337E57CD44858B1BD75F59ACC8AA">
    <w:name w:val="31A3337E57CD44858B1BD75F59ACC8AA"/>
  </w:style>
  <w:style w:type="paragraph" w:customStyle="1" w:styleId="4B1BEEC2660042A38BA985FDED48E720">
    <w:name w:val="4B1BEEC2660042A38BA985FDED48E720"/>
  </w:style>
  <w:style w:type="paragraph" w:customStyle="1" w:styleId="797910CE0506475699CDECEA0A031FD3">
    <w:name w:val="797910CE0506475699CDECEA0A031FD3"/>
  </w:style>
  <w:style w:type="paragraph" w:customStyle="1" w:styleId="4E9D9B388672401981C2B208A249CF22">
    <w:name w:val="4E9D9B388672401981C2B208A249CF22"/>
  </w:style>
  <w:style w:type="paragraph" w:customStyle="1" w:styleId="97219E0B941E43708496A8EE8D029746">
    <w:name w:val="97219E0B941E43708496A8EE8D029746"/>
  </w:style>
  <w:style w:type="paragraph" w:customStyle="1" w:styleId="30021DBFC1BF4C1F8A69C4C49F8F5FF2">
    <w:name w:val="30021DBFC1BF4C1F8A69C4C49F8F5FF2"/>
  </w:style>
  <w:style w:type="paragraph" w:customStyle="1" w:styleId="9FD7EF82F79046CDA37B69635F487E9F">
    <w:name w:val="9FD7EF82F79046CDA37B69635F487E9F"/>
  </w:style>
  <w:style w:type="paragraph" w:customStyle="1" w:styleId="04DB3F277A6D424FBA956EF1B6468007">
    <w:name w:val="04DB3F277A6D424FBA956EF1B6468007"/>
  </w:style>
  <w:style w:type="paragraph" w:customStyle="1" w:styleId="7C182245465041A1A30E924CAC3144BF">
    <w:name w:val="7C182245465041A1A30E924CAC3144BF"/>
  </w:style>
  <w:style w:type="paragraph" w:customStyle="1" w:styleId="7DA355CC54364C6ABC6797AA18A897F8">
    <w:name w:val="7DA355CC54364C6ABC6797AA18A897F8"/>
  </w:style>
  <w:style w:type="paragraph" w:customStyle="1" w:styleId="DC33E5B633EE497D9F37A92DC1A55680">
    <w:name w:val="DC33E5B633EE497D9F37A92DC1A55680"/>
  </w:style>
  <w:style w:type="paragraph" w:customStyle="1" w:styleId="EC1944A4FCC24C868931991283CF8563">
    <w:name w:val="EC1944A4FCC24C868931991283CF8563"/>
  </w:style>
  <w:style w:type="paragraph" w:customStyle="1" w:styleId="AF15FCFACD1749C5B094787917A6EA37">
    <w:name w:val="AF15FCFACD1749C5B094787917A6EA37"/>
  </w:style>
  <w:style w:type="paragraph" w:customStyle="1" w:styleId="6DBADE4254F74ADF94234FD0983A82E9">
    <w:name w:val="6DBADE4254F74ADF94234FD0983A82E9"/>
  </w:style>
  <w:style w:type="paragraph" w:customStyle="1" w:styleId="212742731B9F4FA2A4CA79C0496804C2">
    <w:name w:val="212742731B9F4FA2A4CA79C0496804C2"/>
  </w:style>
  <w:style w:type="paragraph" w:customStyle="1" w:styleId="66206E46ECA545D7AF871DAFBE6D23A1">
    <w:name w:val="66206E46ECA545D7AF871DAFBE6D23A1"/>
  </w:style>
  <w:style w:type="paragraph" w:customStyle="1" w:styleId="D3F000BAB93F467AA8537AAFA774C273">
    <w:name w:val="D3F000BAB93F467AA8537AAFA774C273"/>
  </w:style>
  <w:style w:type="paragraph" w:customStyle="1" w:styleId="EB9C0F41AC504170AE1D9CD7935576DF">
    <w:name w:val="EB9C0F41AC504170AE1D9CD7935576DF"/>
  </w:style>
  <w:style w:type="paragraph" w:customStyle="1" w:styleId="40C4480468EB4BE38849BBE3B8091918">
    <w:name w:val="40C4480468EB4BE38849BBE3B8091918"/>
  </w:style>
  <w:style w:type="paragraph" w:customStyle="1" w:styleId="65D1BDF0C032416FB30ABBDB69925C58">
    <w:name w:val="65D1BDF0C032416FB30ABBDB69925C58"/>
  </w:style>
  <w:style w:type="paragraph" w:customStyle="1" w:styleId="178EDE9D639543E2B719EA25C0B75470">
    <w:name w:val="178EDE9D639543E2B719EA25C0B75470"/>
  </w:style>
  <w:style w:type="paragraph" w:customStyle="1" w:styleId="96EDBC20DDE44F1DBBDF80E7E149E719">
    <w:name w:val="96EDBC20DDE44F1DBBDF80E7E149E719"/>
  </w:style>
  <w:style w:type="paragraph" w:customStyle="1" w:styleId="0D1038CA26ED457686F7447FDF22D34B">
    <w:name w:val="0D1038CA26ED457686F7447FDF22D34B"/>
  </w:style>
  <w:style w:type="paragraph" w:customStyle="1" w:styleId="50F2750BD1634BAB877C3B8B6169F56A">
    <w:name w:val="50F2750BD1634BAB877C3B8B6169F56A"/>
  </w:style>
  <w:style w:type="paragraph" w:customStyle="1" w:styleId="1B14DFF5226B4870AEA784EFA2C5B8DE">
    <w:name w:val="1B14DFF5226B4870AEA784EFA2C5B8DE"/>
  </w:style>
  <w:style w:type="paragraph" w:customStyle="1" w:styleId="26F2E6D472D84F49BE2309C81852B89E">
    <w:name w:val="26F2E6D472D84F49BE2309C81852B89E"/>
  </w:style>
  <w:style w:type="paragraph" w:customStyle="1" w:styleId="45959A95FA36453F9CE0148631F10D25">
    <w:name w:val="45959A95FA36453F9CE0148631F10D25"/>
    <w:rsid w:val="00F80F82"/>
  </w:style>
  <w:style w:type="paragraph" w:customStyle="1" w:styleId="1D994D3C066B4D4EB155A94CD06BE511">
    <w:name w:val="1D994D3C066B4D4EB155A94CD06BE511"/>
    <w:rsid w:val="00F80F82"/>
  </w:style>
  <w:style w:type="paragraph" w:customStyle="1" w:styleId="B1CCC04020ED43F0BF16C94F618D6382">
    <w:name w:val="B1CCC04020ED43F0BF16C94F618D6382"/>
    <w:rsid w:val="00F80F82"/>
  </w:style>
  <w:style w:type="paragraph" w:customStyle="1" w:styleId="FA146C92CE4A45B2BFA2B10C5FCACB9B">
    <w:name w:val="FA146C92CE4A45B2BFA2B10C5FCACB9B"/>
    <w:rsid w:val="00F80F82"/>
  </w:style>
  <w:style w:type="paragraph" w:customStyle="1" w:styleId="9591D3FEB006406C81D8AAC74000E3A1">
    <w:name w:val="9591D3FEB006406C81D8AAC74000E3A1"/>
    <w:rsid w:val="00F8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2023-09-22T05:32:00Z</dcterms:created>
  <dcterms:modified xsi:type="dcterms:W3CDTF">2023-09-22T07:15:00Z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